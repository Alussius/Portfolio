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B700D" w14:textId="69F8F360" w:rsidR="001940AE" w:rsidRPr="001940AE" w:rsidRDefault="001940AE" w:rsidP="001940AE">
      <w:pPr>
        <w:pStyle w:val="Header"/>
        <w:shd w:val="clear" w:color="auto" w:fill="1F497D"/>
        <w:tabs>
          <w:tab w:val="clear" w:pos="4320"/>
          <w:tab w:val="clear" w:pos="8640"/>
          <w:tab w:val="right" w:pos="9360"/>
        </w:tabs>
        <w:rPr>
          <w:rFonts w:ascii="Calibri" w:hAnsi="Calibri" w:cs="Calibri"/>
          <w:b/>
          <w:color w:val="FFFFFF"/>
          <w:sz w:val="22"/>
          <w:szCs w:val="22"/>
        </w:rPr>
      </w:pPr>
      <w:r>
        <w:rPr>
          <w:rFonts w:ascii="Calibri" w:hAnsi="Calibri" w:cs="Calibri"/>
          <w:b/>
          <w:color w:val="FFFFFF"/>
          <w:sz w:val="40"/>
          <w:szCs w:val="40"/>
        </w:rPr>
        <w:t>Alussius Aloy</w:t>
      </w:r>
      <w:r w:rsidRPr="009A39AA">
        <w:rPr>
          <w:rFonts w:ascii="Calibri" w:hAnsi="Calibri" w:cs="Calibri"/>
          <w:b/>
          <w:color w:val="FFFFFF"/>
          <w:sz w:val="20"/>
          <w:szCs w:val="20"/>
        </w:rPr>
        <w:tab/>
      </w:r>
      <w:r w:rsidR="002C1F39">
        <w:rPr>
          <w:rFonts w:ascii="Calibri" w:hAnsi="Calibri" w:cs="Calibri"/>
          <w:b/>
          <w:i/>
          <w:color w:val="FFFFFF"/>
          <w:sz w:val="22"/>
          <w:szCs w:val="22"/>
        </w:rPr>
        <w:t>Node.js</w:t>
      </w:r>
      <w:r w:rsidR="00F2592A">
        <w:rPr>
          <w:rFonts w:ascii="Calibri" w:hAnsi="Calibri" w:cs="Calibri"/>
          <w:b/>
          <w:i/>
          <w:color w:val="FFFFFF"/>
          <w:sz w:val="22"/>
          <w:szCs w:val="22"/>
        </w:rPr>
        <w:t xml:space="preserve"> Developer</w:t>
      </w:r>
    </w:p>
    <w:p w14:paraId="0B86699C" w14:textId="2BAF90F0" w:rsidR="001940AE" w:rsidRPr="001940AE" w:rsidRDefault="001940AE" w:rsidP="001940AE">
      <w:pPr>
        <w:pStyle w:val="Header"/>
        <w:tabs>
          <w:tab w:val="clear" w:pos="8640"/>
          <w:tab w:val="right" w:pos="9360"/>
        </w:tabs>
        <w:rPr>
          <w:rFonts w:ascii="Calibri" w:hAnsi="Calibri" w:cs="Calibri"/>
          <w:sz w:val="22"/>
          <w:szCs w:val="22"/>
        </w:rPr>
      </w:pPr>
      <w:r w:rsidRPr="001940AE">
        <w:rPr>
          <w:rFonts w:ascii="Calibri" w:hAnsi="Calibri" w:cs="Calibri"/>
          <w:sz w:val="22"/>
          <w:szCs w:val="22"/>
        </w:rPr>
        <w:t>1307 Wilson Ave,</w:t>
      </w:r>
      <w:r w:rsidRPr="001940AE">
        <w:rPr>
          <w:rFonts w:ascii="Calibri" w:hAnsi="Calibri" w:cs="Calibri"/>
          <w:sz w:val="22"/>
          <w:szCs w:val="22"/>
        </w:rPr>
        <w:tab/>
        <w:t xml:space="preserve">                                                                                                      </w:t>
      </w:r>
      <w:r w:rsidR="00EA45D0">
        <w:rPr>
          <w:rFonts w:ascii="Calibri" w:hAnsi="Calibri" w:cs="Calibri"/>
          <w:sz w:val="22"/>
          <w:szCs w:val="22"/>
        </w:rPr>
        <w:t xml:space="preserve">               </w:t>
      </w:r>
      <w:r w:rsidRPr="001940AE">
        <w:rPr>
          <w:rFonts w:ascii="Calibri" w:hAnsi="Calibri" w:cs="Calibri"/>
          <w:sz w:val="22"/>
          <w:szCs w:val="22"/>
        </w:rPr>
        <w:t xml:space="preserve">       </w:t>
      </w:r>
      <w:r>
        <w:rPr>
          <w:rFonts w:ascii="Calibri" w:hAnsi="Calibri" w:cs="Calibri"/>
          <w:sz w:val="22"/>
          <w:szCs w:val="22"/>
        </w:rPr>
        <w:t xml:space="preserve"> </w:t>
      </w:r>
      <w:r w:rsidRPr="001940AE">
        <w:rPr>
          <w:rFonts w:ascii="Calibri" w:hAnsi="Calibri" w:cs="Calibri"/>
          <w:sz w:val="22"/>
          <w:szCs w:val="22"/>
        </w:rPr>
        <w:t>Cell: 519-992-6655</w:t>
      </w:r>
    </w:p>
    <w:p w14:paraId="3E8E32B4" w14:textId="4DC9CAD5" w:rsidR="001940AE" w:rsidRDefault="001940AE" w:rsidP="001940AE">
      <w:pPr>
        <w:rPr>
          <w:rStyle w:val="Hyperlink"/>
          <w:rFonts w:ascii="Calibri" w:hAnsi="Calibri" w:cs="Calibri"/>
          <w:sz w:val="22"/>
          <w:szCs w:val="22"/>
        </w:rPr>
      </w:pPr>
      <w:r w:rsidRPr="001940AE">
        <w:rPr>
          <w:rFonts w:ascii="Calibri" w:hAnsi="Calibri" w:cs="Calibri"/>
          <w:sz w:val="22"/>
          <w:szCs w:val="22"/>
        </w:rPr>
        <w:t>North York,</w:t>
      </w:r>
      <w:r w:rsidR="00E0324E" w:rsidRPr="00E0324E">
        <w:rPr>
          <w:rFonts w:ascii="Calibri" w:hAnsi="Calibri" w:cs="Calibri"/>
          <w:sz w:val="22"/>
          <w:szCs w:val="22"/>
        </w:rPr>
        <w:t xml:space="preserve"> </w:t>
      </w:r>
      <w:r w:rsidR="00E0324E" w:rsidRPr="001940AE">
        <w:rPr>
          <w:rFonts w:ascii="Calibri" w:hAnsi="Calibri" w:cs="Calibri"/>
          <w:sz w:val="22"/>
          <w:szCs w:val="22"/>
        </w:rPr>
        <w:t>ON.,</w:t>
      </w:r>
      <w:r w:rsidRPr="001940AE">
        <w:rPr>
          <w:rFonts w:ascii="Calibri" w:hAnsi="Calibri" w:cs="Calibri"/>
          <w:sz w:val="22"/>
          <w:szCs w:val="22"/>
        </w:rPr>
        <w:tab/>
        <w:t xml:space="preserve">                                                                           </w:t>
      </w:r>
      <w:r w:rsidR="00EA45D0">
        <w:rPr>
          <w:rFonts w:ascii="Calibri" w:hAnsi="Calibri" w:cs="Calibri"/>
          <w:sz w:val="22"/>
          <w:szCs w:val="22"/>
        </w:rPr>
        <w:t xml:space="preserve">              </w:t>
      </w:r>
      <w:r w:rsidRPr="001940AE">
        <w:rPr>
          <w:rFonts w:ascii="Calibri" w:hAnsi="Calibri" w:cs="Calibri"/>
          <w:sz w:val="22"/>
          <w:szCs w:val="22"/>
        </w:rPr>
        <w:t xml:space="preserve">     </w:t>
      </w:r>
      <w:r>
        <w:rPr>
          <w:rFonts w:ascii="Calibri" w:hAnsi="Calibri" w:cs="Calibri"/>
          <w:sz w:val="22"/>
          <w:szCs w:val="22"/>
        </w:rPr>
        <w:t xml:space="preserve"> </w:t>
      </w:r>
      <w:r w:rsidRPr="001940AE">
        <w:rPr>
          <w:rFonts w:ascii="Calibri" w:hAnsi="Calibri" w:cs="Calibri"/>
          <w:sz w:val="22"/>
          <w:szCs w:val="22"/>
        </w:rPr>
        <w:t xml:space="preserve">e-mail: </w:t>
      </w:r>
      <w:hyperlink r:id="rId7" w:history="1">
        <w:r w:rsidR="00AC014C" w:rsidRPr="004F0548">
          <w:rPr>
            <w:rStyle w:val="Hyperlink"/>
            <w:rFonts w:ascii="Calibri" w:hAnsi="Calibri" w:cs="Calibri"/>
            <w:sz w:val="22"/>
            <w:szCs w:val="22"/>
          </w:rPr>
          <w:t>alussius@yahoo.com</w:t>
        </w:r>
      </w:hyperlink>
    </w:p>
    <w:p w14:paraId="0D01457F" w14:textId="0AF871D8" w:rsidR="00EA45D0" w:rsidRDefault="00EA45D0" w:rsidP="001940AE">
      <w:pPr>
        <w:rPr>
          <w:rFonts w:ascii="Calibri" w:hAnsi="Calibri" w:cs="Calibri"/>
          <w:sz w:val="22"/>
          <w:szCs w:val="22"/>
        </w:rPr>
      </w:pPr>
      <w:r w:rsidRPr="001940AE">
        <w:rPr>
          <w:rFonts w:ascii="Calibri" w:hAnsi="Calibri" w:cs="Calibri"/>
          <w:sz w:val="22"/>
          <w:szCs w:val="22"/>
        </w:rPr>
        <w:t>M3M 1J</w:t>
      </w:r>
      <w:r>
        <w:rPr>
          <w:rFonts w:ascii="Calibri" w:hAnsi="Calibri" w:cs="Calibri"/>
          <w:sz w:val="22"/>
          <w:szCs w:val="22"/>
        </w:rPr>
        <w:t xml:space="preserve">3                                                                             </w:t>
      </w:r>
      <w:r w:rsidR="00E0324E">
        <w:rPr>
          <w:rFonts w:ascii="Calibri" w:hAnsi="Calibri" w:cs="Calibri"/>
          <w:sz w:val="22"/>
          <w:szCs w:val="22"/>
        </w:rPr>
        <w:t xml:space="preserve">         </w:t>
      </w:r>
      <w:r>
        <w:rPr>
          <w:rFonts w:ascii="Calibri" w:hAnsi="Calibri" w:cs="Calibri"/>
          <w:sz w:val="22"/>
          <w:szCs w:val="22"/>
        </w:rPr>
        <w:t xml:space="preserve">     </w:t>
      </w:r>
      <w:r w:rsidR="004A31E8">
        <w:rPr>
          <w:rFonts w:ascii="Calibri" w:hAnsi="Calibri" w:cs="Calibri"/>
          <w:sz w:val="22"/>
          <w:szCs w:val="22"/>
        </w:rPr>
        <w:t>portfolio</w:t>
      </w:r>
      <w:r>
        <w:rPr>
          <w:rFonts w:ascii="Calibri" w:hAnsi="Calibri" w:cs="Calibri"/>
          <w:sz w:val="22"/>
          <w:szCs w:val="22"/>
        </w:rPr>
        <w:t xml:space="preserve">: </w:t>
      </w:r>
      <w:hyperlink r:id="rId8" w:history="1">
        <w:r w:rsidRPr="00EA45D0">
          <w:rPr>
            <w:rStyle w:val="Hyperlink"/>
            <w:rFonts w:asciiTheme="minorHAnsi" w:hAnsiTheme="minorHAnsi" w:cstheme="minorHAnsi"/>
            <w:sz w:val="22"/>
            <w:szCs w:val="22"/>
          </w:rPr>
          <w:t>https://alussius.github.io/Portfolio/</w:t>
        </w:r>
      </w:hyperlink>
    </w:p>
    <w:p w14:paraId="703C0399" w14:textId="77777777" w:rsidR="00AC014C" w:rsidRPr="001940AE" w:rsidRDefault="00AC014C" w:rsidP="001940AE">
      <w:pPr>
        <w:rPr>
          <w:rFonts w:ascii="Calibri" w:hAnsi="Calibri" w:cs="Calibri"/>
          <w:b/>
          <w:color w:val="1F497D"/>
          <w:sz w:val="22"/>
          <w:szCs w:val="22"/>
        </w:rPr>
      </w:pPr>
    </w:p>
    <w:p w14:paraId="4962E71D" w14:textId="77777777" w:rsidR="006A3F09" w:rsidRDefault="00964A3B" w:rsidP="001940AE">
      <w:pPr>
        <w:jc w:val="center"/>
        <w:rPr>
          <w:rFonts w:ascii="Calibri" w:hAnsi="Calibri" w:cs="Calibri"/>
          <w:b/>
          <w:color w:val="1F497D"/>
        </w:rPr>
      </w:pPr>
      <w:r>
        <w:rPr>
          <w:rFonts w:ascii="Calibri" w:hAnsi="Calibri" w:cs="Calibri"/>
          <w:b/>
          <w:color w:val="1F497D"/>
        </w:rPr>
        <w:t>PERSONAL PROFILE</w:t>
      </w:r>
    </w:p>
    <w:p w14:paraId="724917FA" w14:textId="77777777" w:rsidR="00513000" w:rsidRDefault="00513000" w:rsidP="00513000">
      <w:pPr>
        <w:jc w:val="center"/>
        <w:rPr>
          <w:rFonts w:ascii="Calibri" w:hAnsi="Calibri" w:cs="Calibri"/>
          <w:b/>
          <w:color w:val="1F497D"/>
        </w:rPr>
      </w:pPr>
    </w:p>
    <w:p w14:paraId="7929C6DB" w14:textId="3DACBEA5" w:rsidR="001775A7" w:rsidRPr="00A707D4" w:rsidRDefault="0011052D" w:rsidP="00467139">
      <w:pPr>
        <w:rPr>
          <w:rFonts w:ascii="Calibri" w:hAnsi="Calibri" w:cs="Calibri"/>
          <w:b/>
          <w:i/>
          <w:color w:val="FF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Centennial College graduate with a Diploma in Software Engineering Technician. Held different kinds of jobs through out life and learned different transferable skills </w:t>
      </w:r>
      <w:r w:rsidR="00964584">
        <w:rPr>
          <w:rFonts w:ascii="Calibri" w:hAnsi="Calibri" w:cs="Calibri"/>
          <w:sz w:val="22"/>
          <w:szCs w:val="22"/>
        </w:rPr>
        <w:t>enabling to be</w:t>
      </w:r>
      <w:r>
        <w:rPr>
          <w:rFonts w:ascii="Calibri" w:hAnsi="Calibri" w:cs="Calibri"/>
          <w:sz w:val="22"/>
          <w:szCs w:val="22"/>
        </w:rPr>
        <w:t xml:space="preserve"> productive and adaptive</w:t>
      </w:r>
      <w:r w:rsidR="00964584">
        <w:rPr>
          <w:rFonts w:ascii="Calibri" w:hAnsi="Calibri" w:cs="Calibri"/>
          <w:sz w:val="22"/>
          <w:szCs w:val="22"/>
        </w:rPr>
        <w:t xml:space="preserve"> employee</w:t>
      </w:r>
      <w:r>
        <w:rPr>
          <w:rFonts w:ascii="Calibri" w:hAnsi="Calibri" w:cs="Calibri"/>
          <w:sz w:val="22"/>
          <w:szCs w:val="22"/>
        </w:rPr>
        <w:t xml:space="preserve"> to different situations. </w:t>
      </w:r>
      <w:r w:rsidR="00964584">
        <w:rPr>
          <w:rFonts w:ascii="Calibri" w:hAnsi="Calibri" w:cs="Calibri"/>
          <w:sz w:val="22"/>
          <w:szCs w:val="22"/>
        </w:rPr>
        <w:t>Did multiple projects focused in Front-end development, Back-end development, building and incorporating Databases, making and documenting System Analysis, and documenting IT Project Management ind</w:t>
      </w:r>
      <w:r w:rsidR="0006024D">
        <w:rPr>
          <w:rFonts w:ascii="Calibri" w:hAnsi="Calibri" w:cs="Calibri"/>
          <w:sz w:val="22"/>
          <w:szCs w:val="22"/>
        </w:rPr>
        <w:t xml:space="preserve">ependently </w:t>
      </w:r>
      <w:r w:rsidR="00964584">
        <w:rPr>
          <w:rFonts w:ascii="Calibri" w:hAnsi="Calibri" w:cs="Calibri"/>
          <w:sz w:val="22"/>
          <w:szCs w:val="22"/>
        </w:rPr>
        <w:t>and as a member of a scrum team.</w:t>
      </w:r>
    </w:p>
    <w:p w14:paraId="52BEB545" w14:textId="77777777" w:rsidR="00513000" w:rsidRPr="00851467" w:rsidRDefault="00513000" w:rsidP="006A3F09">
      <w:pPr>
        <w:rPr>
          <w:rFonts w:ascii="Calibri" w:hAnsi="Calibri" w:cs="Calibri"/>
          <w:color w:val="FF0000"/>
          <w:sz w:val="22"/>
          <w:szCs w:val="22"/>
        </w:rPr>
      </w:pPr>
    </w:p>
    <w:p w14:paraId="793CFFB0" w14:textId="77777777" w:rsidR="00C87A29" w:rsidRDefault="00394710" w:rsidP="00513000">
      <w:pPr>
        <w:jc w:val="center"/>
        <w:rPr>
          <w:rFonts w:ascii="Calibri" w:hAnsi="Calibri" w:cs="Calibri"/>
          <w:b/>
          <w:color w:val="1F497D"/>
        </w:rPr>
      </w:pPr>
      <w:r>
        <w:rPr>
          <w:rFonts w:ascii="Calibri" w:hAnsi="Calibri" w:cs="Calibri"/>
          <w:b/>
          <w:color w:val="1F497D"/>
        </w:rPr>
        <w:t>SUMMARY</w:t>
      </w:r>
      <w:r w:rsidR="006A3F09" w:rsidRPr="009A39AA">
        <w:rPr>
          <w:rFonts w:ascii="Calibri" w:hAnsi="Calibri" w:cs="Calibri"/>
          <w:b/>
          <w:color w:val="1F497D"/>
        </w:rPr>
        <w:t xml:space="preserve"> OF QUALIFICATIONS</w:t>
      </w:r>
    </w:p>
    <w:p w14:paraId="342A0B28" w14:textId="77777777" w:rsidR="00513000" w:rsidRPr="00457C40" w:rsidRDefault="00513000" w:rsidP="00513000">
      <w:pPr>
        <w:jc w:val="center"/>
        <w:rPr>
          <w:rFonts w:ascii="Calibri" w:hAnsi="Calibri" w:cs="Calibri"/>
          <w:b/>
          <w:color w:val="1F497D"/>
        </w:rPr>
      </w:pPr>
    </w:p>
    <w:p w14:paraId="4BFAE010" w14:textId="0034603B" w:rsidR="001940AE" w:rsidRPr="00A707D4" w:rsidRDefault="005916FB" w:rsidP="00C83B21">
      <w:pPr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Strong knowledge and experience in JavaScript, Node.js,</w:t>
      </w:r>
      <w:r w:rsidR="00174F46">
        <w:rPr>
          <w:rFonts w:ascii="Calibri" w:hAnsi="Calibri" w:cs="Calibri"/>
          <w:sz w:val="22"/>
          <w:szCs w:val="22"/>
        </w:rPr>
        <w:t xml:space="preserve"> Express.js,</w:t>
      </w:r>
      <w:r>
        <w:rPr>
          <w:rFonts w:ascii="Calibri" w:hAnsi="Calibri" w:cs="Calibri"/>
          <w:sz w:val="22"/>
          <w:szCs w:val="22"/>
        </w:rPr>
        <w:t xml:space="preserve"> and Relational and Non-relational Database</w:t>
      </w:r>
      <w:r w:rsidR="009A2274">
        <w:rPr>
          <w:rFonts w:ascii="Calibri" w:hAnsi="Calibri" w:cs="Calibri"/>
          <w:sz w:val="22"/>
          <w:szCs w:val="22"/>
        </w:rPr>
        <w:t xml:space="preserve"> that is shown in the Recipe App in the portfolio website</w:t>
      </w:r>
    </w:p>
    <w:p w14:paraId="72729A2E" w14:textId="74A820B3" w:rsidR="00886569" w:rsidRPr="00A05EE6" w:rsidRDefault="00D60F34" w:rsidP="00886569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2D2D2D"/>
          <w:sz w:val="22"/>
          <w:szCs w:val="22"/>
        </w:rPr>
        <w:t>Comfortable working with either Windows or Linux</w:t>
      </w:r>
    </w:p>
    <w:p w14:paraId="3191C4C8" w14:textId="31282E00" w:rsidR="00523CA2" w:rsidRPr="00A05EE6" w:rsidRDefault="00B35841" w:rsidP="00C83B21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Basic knowledge of</w:t>
      </w:r>
      <w:r w:rsidR="00174F46">
        <w:rPr>
          <w:rFonts w:asciiTheme="minorHAnsi" w:hAnsiTheme="minorHAnsi" w:cstheme="minorHAnsi"/>
          <w:sz w:val="22"/>
          <w:szCs w:val="22"/>
        </w:rPr>
        <w:t xml:space="preserve"> JavaScript Framework such as React.js</w:t>
      </w:r>
    </w:p>
    <w:p w14:paraId="4037000D" w14:textId="1CF753C5" w:rsidR="00886569" w:rsidRPr="00A05EE6" w:rsidRDefault="005916FB" w:rsidP="00C83B21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2D2D2D"/>
          <w:sz w:val="22"/>
          <w:szCs w:val="22"/>
        </w:rPr>
        <w:t>Good work ethic,</w:t>
      </w:r>
      <w:r w:rsidR="00174F46">
        <w:rPr>
          <w:rFonts w:asciiTheme="minorHAnsi" w:hAnsiTheme="minorHAnsi" w:cstheme="minorHAnsi"/>
          <w:color w:val="2D2D2D"/>
          <w:sz w:val="22"/>
          <w:szCs w:val="22"/>
        </w:rPr>
        <w:t xml:space="preserve"> research,</w:t>
      </w:r>
      <w:r>
        <w:rPr>
          <w:rFonts w:asciiTheme="minorHAnsi" w:hAnsiTheme="minorHAnsi" w:cstheme="minorHAnsi"/>
          <w:color w:val="2D2D2D"/>
          <w:sz w:val="22"/>
          <w:szCs w:val="22"/>
        </w:rPr>
        <w:t xml:space="preserve"> communication and prioritization skills</w:t>
      </w:r>
    </w:p>
    <w:p w14:paraId="61098D8A" w14:textId="0AA31958" w:rsidR="00B60CA6" w:rsidRDefault="00174F46" w:rsidP="00C83B21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Able to work with minimal supervision</w:t>
      </w:r>
      <w:r w:rsidR="00B35841">
        <w:rPr>
          <w:rFonts w:ascii="Calibri" w:hAnsi="Calibri" w:cs="Calibri"/>
          <w:sz w:val="22"/>
          <w:szCs w:val="22"/>
        </w:rPr>
        <w:t xml:space="preserve"> and a team player that finishes the task in a timely manner</w:t>
      </w:r>
    </w:p>
    <w:p w14:paraId="28EDD6FE" w14:textId="3310F6E2" w:rsidR="00523CA2" w:rsidRPr="00700797" w:rsidRDefault="00D60F34" w:rsidP="00A05EE6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Known to quickly learn</w:t>
      </w:r>
      <w:r w:rsidR="00B739D6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</w:t>
      </w:r>
      <w:r w:rsidR="00B35841">
        <w:rPr>
          <w:rFonts w:ascii="Calibri" w:hAnsi="Calibri" w:cs="Calibri"/>
          <w:sz w:val="22"/>
          <w:szCs w:val="22"/>
        </w:rPr>
        <w:t>and to easily adapt to the work environment</w:t>
      </w:r>
      <w:r w:rsidR="00174F46">
        <w:rPr>
          <w:rFonts w:ascii="Calibri" w:hAnsi="Calibri" w:cs="Calibri"/>
          <w:sz w:val="22"/>
          <w:szCs w:val="22"/>
        </w:rPr>
        <w:t xml:space="preserve"> in school, and</w:t>
      </w:r>
      <w:r>
        <w:rPr>
          <w:rFonts w:ascii="Calibri" w:hAnsi="Calibri" w:cs="Calibri"/>
          <w:sz w:val="22"/>
          <w:szCs w:val="22"/>
        </w:rPr>
        <w:t xml:space="preserve"> from the previous fields</w:t>
      </w:r>
      <w:r w:rsidR="00B739D6">
        <w:rPr>
          <w:rFonts w:ascii="Calibri" w:hAnsi="Calibri" w:cs="Calibri"/>
          <w:sz w:val="22"/>
          <w:szCs w:val="22"/>
        </w:rPr>
        <w:t xml:space="preserve"> that have</w:t>
      </w:r>
      <w:r>
        <w:rPr>
          <w:rFonts w:ascii="Calibri" w:hAnsi="Calibri" w:cs="Calibri"/>
          <w:sz w:val="22"/>
          <w:szCs w:val="22"/>
        </w:rPr>
        <w:t xml:space="preserve"> worked in</w:t>
      </w:r>
    </w:p>
    <w:p w14:paraId="475DA2A4" w14:textId="77777777" w:rsidR="00394710" w:rsidRPr="00851467" w:rsidRDefault="00513000" w:rsidP="00700910">
      <w:pPr>
        <w:jc w:val="both"/>
        <w:rPr>
          <w:rFonts w:ascii="Calibri" w:hAnsi="Calibri" w:cs="Calibri"/>
          <w:b/>
          <w:sz w:val="22"/>
          <w:szCs w:val="22"/>
        </w:rPr>
      </w:pPr>
      <w:r w:rsidRPr="00851467">
        <w:rPr>
          <w:rFonts w:ascii="Calibri" w:hAnsi="Calibri" w:cs="Calibri"/>
          <w:b/>
          <w:sz w:val="22"/>
          <w:szCs w:val="22"/>
        </w:rPr>
        <w:t xml:space="preserve">                                                                                                        </w:t>
      </w:r>
    </w:p>
    <w:p w14:paraId="6E355BA5" w14:textId="77777777" w:rsidR="001940AE" w:rsidRDefault="001940AE" w:rsidP="001940AE">
      <w:pPr>
        <w:pStyle w:val="ListParagraph"/>
        <w:ind w:left="-360" w:firstLine="360"/>
        <w:jc w:val="center"/>
        <w:rPr>
          <w:rFonts w:ascii="Calibri" w:hAnsi="Calibri" w:cs="Calibri"/>
          <w:b/>
          <w:color w:val="1F497D"/>
          <w:szCs w:val="24"/>
        </w:rPr>
      </w:pPr>
      <w:r w:rsidRPr="00591875">
        <w:rPr>
          <w:rFonts w:ascii="Calibri" w:hAnsi="Calibri" w:cs="Calibri"/>
          <w:b/>
          <w:color w:val="1F497D"/>
          <w:szCs w:val="24"/>
        </w:rPr>
        <w:t>TECHNICAL SKILLS SUMMARY</w:t>
      </w:r>
    </w:p>
    <w:p w14:paraId="1009C2A1" w14:textId="77777777" w:rsidR="001940AE" w:rsidRDefault="001940AE" w:rsidP="001940AE">
      <w:pPr>
        <w:pStyle w:val="ListParagraph"/>
        <w:ind w:left="-360" w:firstLine="360"/>
        <w:jc w:val="center"/>
        <w:rPr>
          <w:rFonts w:ascii="Calibri" w:hAnsi="Calibri" w:cs="Calibri"/>
          <w:b/>
          <w:color w:val="1F497D"/>
          <w:szCs w:val="24"/>
        </w:rPr>
      </w:pPr>
    </w:p>
    <w:p w14:paraId="617C4D5D" w14:textId="0A277F55" w:rsidR="001940AE" w:rsidRPr="00A707D4" w:rsidRDefault="001940AE" w:rsidP="001940AE">
      <w:pPr>
        <w:tabs>
          <w:tab w:val="left" w:pos="3240"/>
          <w:tab w:val="left" w:pos="3330"/>
        </w:tabs>
        <w:ind w:left="-90"/>
        <w:rPr>
          <w:rFonts w:ascii="Calibri" w:hAnsi="Calibri" w:cs="Calibri"/>
          <w:sz w:val="22"/>
          <w:szCs w:val="22"/>
        </w:rPr>
      </w:pPr>
      <w:r w:rsidRPr="00A707D4">
        <w:rPr>
          <w:rFonts w:ascii="Calibri" w:hAnsi="Calibri" w:cs="Calibri"/>
          <w:b/>
          <w:sz w:val="22"/>
          <w:szCs w:val="22"/>
        </w:rPr>
        <w:t xml:space="preserve">  Operating Systems                           </w:t>
      </w:r>
      <w:r w:rsidRPr="00A707D4">
        <w:rPr>
          <w:rFonts w:ascii="Calibri" w:hAnsi="Calibri" w:cs="Calibri"/>
          <w:b/>
          <w:sz w:val="22"/>
          <w:szCs w:val="22"/>
        </w:rPr>
        <w:tab/>
      </w:r>
      <w:r w:rsidR="00DD2EBF" w:rsidRPr="00A707D4">
        <w:rPr>
          <w:rFonts w:ascii="Calibri" w:hAnsi="Calibri" w:cs="Calibri"/>
          <w:sz w:val="22"/>
          <w:szCs w:val="22"/>
        </w:rPr>
        <w:t>Linux</w:t>
      </w:r>
      <w:r w:rsidR="00444A55">
        <w:rPr>
          <w:rFonts w:ascii="Calibri" w:hAnsi="Calibri" w:cs="Calibri"/>
          <w:sz w:val="22"/>
          <w:szCs w:val="22"/>
        </w:rPr>
        <w:t xml:space="preserve"> / Unix</w:t>
      </w:r>
      <w:r w:rsidR="00DD2EBF">
        <w:rPr>
          <w:rFonts w:ascii="Calibri" w:hAnsi="Calibri" w:cs="Calibri"/>
          <w:sz w:val="22"/>
          <w:szCs w:val="22"/>
        </w:rPr>
        <w:t>,</w:t>
      </w:r>
      <w:r w:rsidR="00DD2EBF" w:rsidRPr="00A707D4">
        <w:rPr>
          <w:rFonts w:ascii="Calibri" w:hAnsi="Calibri" w:cs="Calibri"/>
          <w:sz w:val="22"/>
          <w:szCs w:val="22"/>
        </w:rPr>
        <w:t xml:space="preserve"> </w:t>
      </w:r>
      <w:r w:rsidRPr="00A707D4">
        <w:rPr>
          <w:rFonts w:ascii="Calibri" w:hAnsi="Calibri" w:cs="Calibri"/>
          <w:sz w:val="22"/>
          <w:szCs w:val="22"/>
        </w:rPr>
        <w:t>Windows 7 and 10</w:t>
      </w:r>
    </w:p>
    <w:p w14:paraId="78B0CF6F" w14:textId="5A5DEBB7" w:rsidR="001940AE" w:rsidRPr="00A707D4" w:rsidRDefault="001940AE" w:rsidP="001940AE">
      <w:pPr>
        <w:ind w:left="3240" w:hanging="3285"/>
        <w:rPr>
          <w:rFonts w:ascii="Calibri" w:hAnsi="Calibri" w:cs="Calibri"/>
          <w:sz w:val="22"/>
          <w:szCs w:val="22"/>
        </w:rPr>
      </w:pPr>
      <w:r w:rsidRPr="00A707D4">
        <w:rPr>
          <w:rFonts w:ascii="Calibri" w:hAnsi="Calibri" w:cs="Calibri"/>
          <w:b/>
          <w:sz w:val="22"/>
          <w:szCs w:val="22"/>
        </w:rPr>
        <w:t xml:space="preserve"> </w:t>
      </w:r>
      <w:r w:rsidR="00DD2EBF">
        <w:rPr>
          <w:rFonts w:ascii="Calibri" w:hAnsi="Calibri" w:cs="Calibri"/>
          <w:b/>
          <w:sz w:val="22"/>
          <w:szCs w:val="22"/>
        </w:rPr>
        <w:t>Database</w:t>
      </w:r>
      <w:r w:rsidRPr="00A707D4">
        <w:rPr>
          <w:rFonts w:ascii="Calibri" w:hAnsi="Calibri" w:cs="Calibri"/>
          <w:b/>
          <w:sz w:val="22"/>
          <w:szCs w:val="22"/>
        </w:rPr>
        <w:tab/>
      </w:r>
      <w:r w:rsidRPr="00A707D4">
        <w:rPr>
          <w:rFonts w:ascii="Calibri" w:hAnsi="Calibri" w:cs="Calibri"/>
          <w:sz w:val="22"/>
          <w:szCs w:val="22"/>
        </w:rPr>
        <w:t xml:space="preserve">Oracle9i/11g SQL, </w:t>
      </w:r>
      <w:r w:rsidR="00273BF7">
        <w:rPr>
          <w:rFonts w:ascii="Calibri" w:hAnsi="Calibri" w:cs="Calibri"/>
          <w:sz w:val="22"/>
          <w:szCs w:val="22"/>
        </w:rPr>
        <w:t>MySQL</w:t>
      </w:r>
      <w:r w:rsidR="0076151D">
        <w:rPr>
          <w:rFonts w:ascii="Calibri" w:hAnsi="Calibri" w:cs="Calibri"/>
          <w:sz w:val="22"/>
          <w:szCs w:val="22"/>
        </w:rPr>
        <w:t>, MSSQL, MongoDB</w:t>
      </w:r>
    </w:p>
    <w:p w14:paraId="3212CFAF" w14:textId="2E9C0B76" w:rsidR="001940AE" w:rsidRPr="00A707D4" w:rsidRDefault="001940AE" w:rsidP="001940AE">
      <w:pPr>
        <w:ind w:left="3240" w:hanging="3240"/>
        <w:rPr>
          <w:rFonts w:ascii="Calibri" w:hAnsi="Calibri" w:cs="Calibri"/>
          <w:sz w:val="22"/>
          <w:szCs w:val="22"/>
        </w:rPr>
      </w:pPr>
      <w:r w:rsidRPr="00A707D4">
        <w:rPr>
          <w:rFonts w:ascii="Calibri" w:hAnsi="Calibri" w:cs="Calibri"/>
          <w:b/>
          <w:sz w:val="22"/>
          <w:szCs w:val="22"/>
        </w:rPr>
        <w:t xml:space="preserve">Microsoft Products </w:t>
      </w:r>
      <w:r w:rsidRPr="00A707D4">
        <w:rPr>
          <w:rFonts w:ascii="Calibri" w:hAnsi="Calibri" w:cs="Calibri"/>
          <w:b/>
          <w:sz w:val="22"/>
          <w:szCs w:val="22"/>
        </w:rPr>
        <w:tab/>
      </w:r>
      <w:r w:rsidRPr="00A707D4">
        <w:rPr>
          <w:rFonts w:ascii="Calibri" w:hAnsi="Calibri" w:cs="Calibri"/>
          <w:sz w:val="22"/>
          <w:szCs w:val="22"/>
        </w:rPr>
        <w:t>MS Office, MS Visio, MS Outlook, Azure</w:t>
      </w:r>
      <w:r w:rsidR="00A67580">
        <w:rPr>
          <w:rFonts w:ascii="Calibri" w:hAnsi="Calibri" w:cs="Calibri"/>
          <w:sz w:val="22"/>
          <w:szCs w:val="22"/>
        </w:rPr>
        <w:t xml:space="preserve">, </w:t>
      </w:r>
      <w:r w:rsidR="00016C32">
        <w:rPr>
          <w:rFonts w:ascii="Calibri" w:hAnsi="Calibri" w:cs="Calibri"/>
          <w:sz w:val="22"/>
          <w:szCs w:val="22"/>
        </w:rPr>
        <w:t>V</w:t>
      </w:r>
      <w:r w:rsidR="00570A78">
        <w:rPr>
          <w:rFonts w:ascii="Calibri" w:hAnsi="Calibri" w:cs="Calibri"/>
          <w:sz w:val="22"/>
          <w:szCs w:val="22"/>
        </w:rPr>
        <w:t>S Code</w:t>
      </w:r>
    </w:p>
    <w:p w14:paraId="16B637E1" w14:textId="77777777" w:rsidR="003E22D9" w:rsidRPr="00A707D4" w:rsidRDefault="003E22D9" w:rsidP="001940AE">
      <w:pPr>
        <w:tabs>
          <w:tab w:val="left" w:pos="3240"/>
        </w:tabs>
        <w:rPr>
          <w:rFonts w:ascii="Calibri" w:hAnsi="Calibri" w:cs="Calibri"/>
          <w:bCs/>
          <w:sz w:val="22"/>
          <w:szCs w:val="22"/>
        </w:rPr>
      </w:pPr>
      <w:r w:rsidRPr="00A707D4">
        <w:rPr>
          <w:rFonts w:ascii="Calibri" w:hAnsi="Calibri" w:cs="Calibri"/>
          <w:b/>
          <w:sz w:val="22"/>
          <w:szCs w:val="22"/>
        </w:rPr>
        <w:t>Methodologies:</w:t>
      </w:r>
      <w:r w:rsidRPr="00A707D4">
        <w:rPr>
          <w:rFonts w:ascii="Calibri" w:hAnsi="Calibri" w:cs="Calibri"/>
          <w:b/>
          <w:sz w:val="22"/>
          <w:szCs w:val="22"/>
        </w:rPr>
        <w:tab/>
      </w:r>
      <w:r w:rsidRPr="00A707D4">
        <w:rPr>
          <w:rFonts w:ascii="Calibri" w:hAnsi="Calibri" w:cs="Calibri"/>
          <w:bCs/>
          <w:sz w:val="22"/>
          <w:szCs w:val="22"/>
        </w:rPr>
        <w:t>Agile</w:t>
      </w:r>
      <w:r w:rsidR="00DD2EBF">
        <w:rPr>
          <w:rFonts w:ascii="Calibri" w:hAnsi="Calibri" w:cs="Calibri"/>
          <w:bCs/>
          <w:sz w:val="22"/>
          <w:szCs w:val="22"/>
        </w:rPr>
        <w:t xml:space="preserve"> -</w:t>
      </w:r>
      <w:r w:rsidRPr="00A707D4">
        <w:rPr>
          <w:rFonts w:ascii="Calibri" w:hAnsi="Calibri" w:cs="Calibri"/>
          <w:bCs/>
          <w:sz w:val="22"/>
          <w:szCs w:val="22"/>
        </w:rPr>
        <w:t xml:space="preserve"> </w:t>
      </w:r>
      <w:r w:rsidR="00A67580">
        <w:rPr>
          <w:rFonts w:ascii="Calibri" w:hAnsi="Calibri" w:cs="Calibri"/>
          <w:bCs/>
          <w:sz w:val="22"/>
          <w:szCs w:val="22"/>
        </w:rPr>
        <w:t>Scrum</w:t>
      </w:r>
    </w:p>
    <w:p w14:paraId="678A7B44" w14:textId="1A526DFA" w:rsidR="001940AE" w:rsidRPr="00A707D4" w:rsidRDefault="001940AE" w:rsidP="001940AE">
      <w:pPr>
        <w:ind w:left="3240" w:hanging="3240"/>
        <w:rPr>
          <w:rFonts w:ascii="Calibri" w:hAnsi="Calibri" w:cs="Calibri"/>
          <w:sz w:val="22"/>
          <w:szCs w:val="22"/>
        </w:rPr>
      </w:pPr>
      <w:r w:rsidRPr="00A707D4">
        <w:rPr>
          <w:rFonts w:ascii="Calibri" w:hAnsi="Calibri" w:cs="Calibri"/>
          <w:b/>
          <w:sz w:val="22"/>
          <w:szCs w:val="22"/>
        </w:rPr>
        <w:t>Languages</w:t>
      </w:r>
      <w:r w:rsidRPr="00A707D4">
        <w:rPr>
          <w:rFonts w:ascii="Calibri" w:hAnsi="Calibri" w:cs="Calibri"/>
          <w:b/>
          <w:sz w:val="22"/>
          <w:szCs w:val="22"/>
        </w:rPr>
        <w:tab/>
      </w:r>
      <w:r w:rsidRPr="00A707D4">
        <w:rPr>
          <w:rFonts w:ascii="Calibri" w:hAnsi="Calibri" w:cs="Calibri"/>
          <w:sz w:val="22"/>
          <w:szCs w:val="22"/>
        </w:rPr>
        <w:t>ES6/JavaScript, HTML5, CSS3</w:t>
      </w:r>
      <w:r w:rsidR="0099719D">
        <w:rPr>
          <w:rFonts w:ascii="Calibri" w:hAnsi="Calibri" w:cs="Calibri"/>
          <w:sz w:val="22"/>
          <w:szCs w:val="22"/>
        </w:rPr>
        <w:t>, Node.js</w:t>
      </w:r>
      <w:r w:rsidR="00407AEB">
        <w:rPr>
          <w:rFonts w:ascii="Calibri" w:hAnsi="Calibri" w:cs="Calibri"/>
          <w:sz w:val="22"/>
          <w:szCs w:val="22"/>
        </w:rPr>
        <w:t>, .NET framework, ASP.NET Core, C#, Java</w:t>
      </w:r>
    </w:p>
    <w:p w14:paraId="46A7D950" w14:textId="0A9C5FB6" w:rsidR="003E22D9" w:rsidRPr="00A707D4" w:rsidRDefault="003E22D9" w:rsidP="003E22D9">
      <w:pPr>
        <w:tabs>
          <w:tab w:val="left" w:pos="3240"/>
        </w:tabs>
        <w:rPr>
          <w:rFonts w:ascii="Calibri" w:hAnsi="Calibri" w:cs="Calibri"/>
          <w:sz w:val="22"/>
          <w:szCs w:val="22"/>
        </w:rPr>
      </w:pPr>
      <w:r w:rsidRPr="00A707D4">
        <w:rPr>
          <w:rFonts w:ascii="Calibri" w:hAnsi="Calibri" w:cs="Calibri"/>
          <w:b/>
          <w:sz w:val="22"/>
          <w:szCs w:val="22"/>
        </w:rPr>
        <w:t>Other</w:t>
      </w:r>
      <w:r w:rsidRPr="00A707D4">
        <w:rPr>
          <w:rFonts w:ascii="Calibri" w:hAnsi="Calibri" w:cs="Calibri"/>
          <w:b/>
          <w:sz w:val="22"/>
          <w:szCs w:val="22"/>
        </w:rPr>
        <w:tab/>
      </w:r>
      <w:r w:rsidRPr="00A707D4">
        <w:rPr>
          <w:rFonts w:ascii="Calibri" w:hAnsi="Calibri" w:cs="Calibri"/>
          <w:sz w:val="22"/>
          <w:szCs w:val="22"/>
        </w:rPr>
        <w:t>Bootstrap, Rest API, UI design</w:t>
      </w:r>
      <w:r w:rsidR="0099719D">
        <w:rPr>
          <w:rFonts w:ascii="Calibri" w:hAnsi="Calibri" w:cs="Calibri"/>
          <w:sz w:val="22"/>
          <w:szCs w:val="22"/>
        </w:rPr>
        <w:t>, jQuery</w:t>
      </w:r>
      <w:r w:rsidR="00444A55">
        <w:rPr>
          <w:rFonts w:ascii="Calibri" w:hAnsi="Calibri" w:cs="Calibri"/>
          <w:sz w:val="22"/>
          <w:szCs w:val="22"/>
        </w:rPr>
        <w:t>, Git</w:t>
      </w:r>
      <w:r w:rsidR="0076151D">
        <w:rPr>
          <w:rFonts w:ascii="Calibri" w:hAnsi="Calibri" w:cs="Calibri"/>
          <w:sz w:val="22"/>
          <w:szCs w:val="22"/>
        </w:rPr>
        <w:t>, Express.js</w:t>
      </w:r>
      <w:r w:rsidR="00174F46">
        <w:rPr>
          <w:rFonts w:ascii="Calibri" w:hAnsi="Calibri" w:cs="Calibri"/>
          <w:sz w:val="22"/>
          <w:szCs w:val="22"/>
        </w:rPr>
        <w:t>, React.js</w:t>
      </w:r>
    </w:p>
    <w:p w14:paraId="3048A456" w14:textId="77777777" w:rsidR="001940AE" w:rsidRPr="00851467" w:rsidRDefault="001940AE" w:rsidP="003E22D9">
      <w:pPr>
        <w:rPr>
          <w:rFonts w:ascii="Calibri" w:hAnsi="Calibri" w:cs="Calibri"/>
          <w:b/>
          <w:color w:val="1F497D"/>
          <w:sz w:val="22"/>
          <w:szCs w:val="22"/>
        </w:rPr>
      </w:pPr>
    </w:p>
    <w:p w14:paraId="6DD53BA6" w14:textId="77777777" w:rsidR="00394710" w:rsidRPr="00591875" w:rsidRDefault="00394710" w:rsidP="00394710">
      <w:pPr>
        <w:jc w:val="center"/>
        <w:rPr>
          <w:rFonts w:ascii="Calibri" w:hAnsi="Calibri" w:cs="Calibri"/>
          <w:b/>
          <w:color w:val="1F497D"/>
        </w:rPr>
      </w:pPr>
      <w:r>
        <w:rPr>
          <w:rFonts w:ascii="Calibri" w:hAnsi="Calibri" w:cs="Calibri"/>
          <w:b/>
          <w:color w:val="1F497D"/>
        </w:rPr>
        <w:t>EDUCATION</w:t>
      </w:r>
    </w:p>
    <w:p w14:paraId="285E494A" w14:textId="77777777" w:rsidR="00394710" w:rsidRPr="00851467" w:rsidRDefault="00394710" w:rsidP="00394710">
      <w:pPr>
        <w:rPr>
          <w:rFonts w:ascii="Calibri" w:hAnsi="Calibri" w:cs="Calibri"/>
          <w:b/>
        </w:rPr>
      </w:pPr>
    </w:p>
    <w:p w14:paraId="442E6AA2" w14:textId="77777777" w:rsidR="00394710" w:rsidRPr="00A707D4" w:rsidRDefault="00C23887" w:rsidP="00394710">
      <w:pPr>
        <w:rPr>
          <w:rFonts w:ascii="Calibri" w:hAnsi="Calibri" w:cs="Calibri"/>
          <w:b/>
          <w:sz w:val="22"/>
          <w:szCs w:val="22"/>
        </w:rPr>
      </w:pPr>
      <w:r w:rsidRPr="00A707D4">
        <w:rPr>
          <w:rFonts w:ascii="Calibri" w:hAnsi="Calibri" w:cs="Calibri"/>
          <w:b/>
          <w:sz w:val="22"/>
          <w:szCs w:val="22"/>
        </w:rPr>
        <w:t>Software Engineering Technician</w:t>
      </w:r>
      <w:r w:rsidR="00394710" w:rsidRPr="00A707D4">
        <w:rPr>
          <w:rFonts w:ascii="Calibri" w:hAnsi="Calibri" w:cs="Calibri"/>
          <w:b/>
          <w:sz w:val="22"/>
          <w:szCs w:val="22"/>
        </w:rPr>
        <w:t xml:space="preserve"> </w:t>
      </w:r>
      <w:r w:rsidR="001940AE" w:rsidRPr="00A707D4">
        <w:rPr>
          <w:rFonts w:ascii="Calibri" w:hAnsi="Calibri" w:cs="Calibri"/>
          <w:b/>
          <w:sz w:val="22"/>
          <w:szCs w:val="22"/>
        </w:rPr>
        <w:t>Diploma</w:t>
      </w:r>
    </w:p>
    <w:p w14:paraId="43BD9F05" w14:textId="04A8339C" w:rsidR="00394710" w:rsidRPr="00A707D4" w:rsidRDefault="00394710" w:rsidP="009D1D24">
      <w:pPr>
        <w:rPr>
          <w:rFonts w:ascii="Calibri" w:hAnsi="Calibri" w:cs="Calibri"/>
          <w:bCs/>
          <w:sz w:val="22"/>
          <w:szCs w:val="22"/>
        </w:rPr>
      </w:pPr>
      <w:r w:rsidRPr="00A707D4">
        <w:rPr>
          <w:rFonts w:ascii="Calibri" w:hAnsi="Calibri" w:cs="Calibri"/>
          <w:bCs/>
          <w:sz w:val="22"/>
          <w:szCs w:val="22"/>
        </w:rPr>
        <w:t>Centennial College – Toronto,</w:t>
      </w:r>
      <w:r w:rsidR="00E42AFA" w:rsidRPr="00A707D4">
        <w:rPr>
          <w:rFonts w:ascii="Calibri" w:hAnsi="Calibri" w:cs="Calibri"/>
          <w:bCs/>
          <w:sz w:val="22"/>
          <w:szCs w:val="22"/>
        </w:rPr>
        <w:t xml:space="preserve"> ON</w:t>
      </w:r>
      <w:r w:rsidR="009D1D24">
        <w:rPr>
          <w:rFonts w:ascii="Calibri" w:hAnsi="Calibri" w:cs="Calibri"/>
          <w:bCs/>
          <w:sz w:val="22"/>
          <w:szCs w:val="22"/>
        </w:rPr>
        <w:t xml:space="preserve">                                                                   </w:t>
      </w:r>
      <w:r w:rsidRPr="00A707D4">
        <w:rPr>
          <w:rFonts w:ascii="Calibri" w:hAnsi="Calibri" w:cs="Calibri"/>
          <w:bCs/>
          <w:sz w:val="22"/>
          <w:szCs w:val="22"/>
        </w:rPr>
        <w:t>September 201</w:t>
      </w:r>
      <w:r w:rsidR="00C23887" w:rsidRPr="00A707D4">
        <w:rPr>
          <w:rFonts w:ascii="Calibri" w:hAnsi="Calibri" w:cs="Calibri"/>
          <w:bCs/>
          <w:sz w:val="22"/>
          <w:szCs w:val="22"/>
        </w:rPr>
        <w:t>8</w:t>
      </w:r>
      <w:r w:rsidRPr="00A707D4">
        <w:rPr>
          <w:rFonts w:ascii="Calibri" w:hAnsi="Calibri" w:cs="Calibri"/>
          <w:bCs/>
          <w:sz w:val="22"/>
          <w:szCs w:val="22"/>
        </w:rPr>
        <w:t xml:space="preserve"> –</w:t>
      </w:r>
      <w:r w:rsidR="009D1D24">
        <w:rPr>
          <w:rFonts w:ascii="Calibri" w:hAnsi="Calibri" w:cs="Calibri"/>
          <w:bCs/>
          <w:sz w:val="22"/>
          <w:szCs w:val="22"/>
        </w:rPr>
        <w:t xml:space="preserve"> December</w:t>
      </w:r>
      <w:r w:rsidRPr="00A707D4">
        <w:rPr>
          <w:rFonts w:ascii="Calibri" w:hAnsi="Calibri" w:cs="Calibri"/>
          <w:bCs/>
          <w:sz w:val="22"/>
          <w:szCs w:val="22"/>
        </w:rPr>
        <w:t xml:space="preserve"> </w:t>
      </w:r>
      <w:r w:rsidR="008D32DC">
        <w:rPr>
          <w:rFonts w:ascii="Calibri" w:hAnsi="Calibri" w:cs="Calibri"/>
          <w:bCs/>
          <w:sz w:val="22"/>
          <w:szCs w:val="22"/>
        </w:rPr>
        <w:t>2019</w:t>
      </w:r>
    </w:p>
    <w:p w14:paraId="41330BB2" w14:textId="77777777" w:rsidR="00394710" w:rsidRPr="00A707D4" w:rsidRDefault="00394710" w:rsidP="00394710">
      <w:pPr>
        <w:rPr>
          <w:rFonts w:ascii="Calibri" w:hAnsi="Calibri" w:cs="Calibri"/>
          <w:sz w:val="22"/>
          <w:szCs w:val="22"/>
          <w:u w:val="single"/>
        </w:rPr>
      </w:pPr>
    </w:p>
    <w:p w14:paraId="5E547D1C" w14:textId="77777777" w:rsidR="00394710" w:rsidRPr="00A707D4" w:rsidRDefault="00394710" w:rsidP="00394710">
      <w:pPr>
        <w:rPr>
          <w:rFonts w:ascii="Calibri" w:hAnsi="Calibri" w:cs="Calibri"/>
          <w:sz w:val="22"/>
          <w:szCs w:val="22"/>
          <w:u w:val="single"/>
        </w:rPr>
      </w:pPr>
      <w:r w:rsidRPr="00A707D4">
        <w:rPr>
          <w:rFonts w:ascii="Calibri" w:hAnsi="Calibri" w:cs="Calibri"/>
          <w:sz w:val="22"/>
          <w:szCs w:val="22"/>
          <w:u w:val="single"/>
        </w:rPr>
        <w:t>Relevant Courses Completed:</w:t>
      </w:r>
    </w:p>
    <w:p w14:paraId="2E324868" w14:textId="56C28BD6" w:rsidR="00394710" w:rsidRDefault="007B6670" w:rsidP="00C83B21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A707D4">
        <w:rPr>
          <w:rFonts w:ascii="Calibri" w:hAnsi="Calibri" w:cs="Calibri"/>
          <w:sz w:val="22"/>
          <w:szCs w:val="22"/>
        </w:rPr>
        <w:t>Web Application Development</w:t>
      </w:r>
      <w:r w:rsidR="000725F5" w:rsidRPr="00A707D4">
        <w:rPr>
          <w:rFonts w:ascii="Calibri" w:hAnsi="Calibri" w:cs="Calibri"/>
          <w:sz w:val="22"/>
          <w:szCs w:val="22"/>
        </w:rPr>
        <w:t xml:space="preserve"> (</w:t>
      </w:r>
      <w:r w:rsidR="00444A55">
        <w:rPr>
          <w:rFonts w:ascii="Calibri" w:hAnsi="Calibri" w:cs="Calibri"/>
          <w:sz w:val="22"/>
          <w:szCs w:val="22"/>
        </w:rPr>
        <w:t xml:space="preserve">Back-End, </w:t>
      </w:r>
      <w:r w:rsidR="00A545CF">
        <w:rPr>
          <w:rFonts w:ascii="Calibri" w:hAnsi="Calibri" w:cs="Calibri"/>
          <w:sz w:val="22"/>
          <w:szCs w:val="22"/>
        </w:rPr>
        <w:t xml:space="preserve">MVC Frameworks, </w:t>
      </w:r>
      <w:r w:rsidR="00F902D5">
        <w:rPr>
          <w:rFonts w:ascii="Calibri" w:hAnsi="Calibri" w:cs="Calibri"/>
          <w:sz w:val="22"/>
          <w:szCs w:val="22"/>
        </w:rPr>
        <w:t>RESTful Routing, CRUD</w:t>
      </w:r>
      <w:r w:rsidR="000725F5" w:rsidRPr="00A707D4">
        <w:rPr>
          <w:rFonts w:ascii="Calibri" w:hAnsi="Calibri" w:cs="Calibri"/>
          <w:sz w:val="22"/>
          <w:szCs w:val="22"/>
        </w:rPr>
        <w:t>)</w:t>
      </w:r>
    </w:p>
    <w:p w14:paraId="0E5413CA" w14:textId="2BD862F4" w:rsidR="00A05EE6" w:rsidRPr="00A7783F" w:rsidRDefault="00A545CF" w:rsidP="00C83B21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Client-Side Web Development</w:t>
      </w:r>
      <w:r w:rsidR="00A05EE6" w:rsidRPr="00A05EE6">
        <w:rPr>
          <w:rFonts w:ascii="Calibri" w:hAnsi="Calibri" w:cs="Calibri"/>
          <w:sz w:val="22"/>
          <w:szCs w:val="22"/>
        </w:rPr>
        <w:t xml:space="preserve"> (</w:t>
      </w:r>
      <w:r w:rsidR="00444A55">
        <w:rPr>
          <w:rFonts w:ascii="Calibri" w:hAnsi="Calibri" w:cs="Calibri"/>
          <w:sz w:val="22"/>
          <w:szCs w:val="22"/>
        </w:rPr>
        <w:t xml:space="preserve">Front-End, </w:t>
      </w:r>
      <w:r>
        <w:rPr>
          <w:rFonts w:ascii="Calibri" w:hAnsi="Calibri" w:cs="Calibri"/>
          <w:sz w:val="22"/>
          <w:szCs w:val="22"/>
        </w:rPr>
        <w:t>DOM, JavaScript (ES6), jQuery, JSON, REST API</w:t>
      </w:r>
      <w:r w:rsidR="00A05EE6" w:rsidRPr="00A05EE6">
        <w:rPr>
          <w:rFonts w:ascii="Calibri" w:hAnsi="Calibri" w:cs="Calibri"/>
          <w:sz w:val="22"/>
          <w:szCs w:val="22"/>
        </w:rPr>
        <w:t>)</w:t>
      </w:r>
      <w:r w:rsidR="00A05EE6" w:rsidRPr="00A05EE6">
        <w:rPr>
          <w:rFonts w:ascii="Calibri" w:hAnsi="Calibri" w:cs="Calibri"/>
          <w:bCs/>
          <w:color w:val="1F497D"/>
        </w:rPr>
        <w:t xml:space="preserve"> </w:t>
      </w:r>
    </w:p>
    <w:p w14:paraId="33EF1380" w14:textId="4E8B5FD8" w:rsidR="00A7783F" w:rsidRDefault="00A545CF" w:rsidP="00C83B21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A545CF">
        <w:rPr>
          <w:rFonts w:ascii="Calibri" w:hAnsi="Calibri" w:cs="Calibri"/>
          <w:sz w:val="22"/>
          <w:szCs w:val="22"/>
        </w:rPr>
        <w:t>Web Interface Design</w:t>
      </w:r>
      <w:r w:rsidR="00A7783F">
        <w:rPr>
          <w:rFonts w:ascii="Calibri" w:hAnsi="Calibri" w:cs="Calibri"/>
          <w:sz w:val="22"/>
          <w:szCs w:val="22"/>
        </w:rPr>
        <w:t xml:space="preserve"> </w:t>
      </w:r>
      <w:r w:rsidR="00A7783F" w:rsidRPr="00A707D4">
        <w:rPr>
          <w:rFonts w:ascii="Calibri" w:hAnsi="Calibri" w:cs="Calibri"/>
          <w:sz w:val="22"/>
          <w:szCs w:val="22"/>
        </w:rPr>
        <w:t>(</w:t>
      </w:r>
      <w:r>
        <w:rPr>
          <w:rFonts w:ascii="Calibri" w:hAnsi="Calibri" w:cs="Calibri"/>
          <w:sz w:val="22"/>
          <w:szCs w:val="22"/>
        </w:rPr>
        <w:t>HTML, CSS, UI</w:t>
      </w:r>
      <w:r w:rsidR="00A7783F" w:rsidRPr="00A707D4">
        <w:rPr>
          <w:rFonts w:ascii="Calibri" w:hAnsi="Calibri" w:cs="Calibri"/>
          <w:sz w:val="22"/>
          <w:szCs w:val="22"/>
        </w:rPr>
        <w:t>)</w:t>
      </w:r>
    </w:p>
    <w:p w14:paraId="6A5EEBCE" w14:textId="20D8B9A6" w:rsidR="00783993" w:rsidRDefault="00C14424" w:rsidP="00783993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Programming</w:t>
      </w:r>
      <w:r w:rsidR="00A7783F" w:rsidRPr="00481597">
        <w:rPr>
          <w:rFonts w:ascii="Calibri" w:hAnsi="Calibri" w:cs="Calibri"/>
          <w:sz w:val="22"/>
          <w:szCs w:val="22"/>
        </w:rPr>
        <w:t xml:space="preserve"> (</w:t>
      </w:r>
      <w:r w:rsidR="00570A78">
        <w:rPr>
          <w:rFonts w:ascii="Calibri" w:hAnsi="Calibri" w:cs="Calibri"/>
          <w:sz w:val="22"/>
          <w:szCs w:val="22"/>
        </w:rPr>
        <w:t xml:space="preserve">Core Programming Principles, </w:t>
      </w:r>
      <w:r>
        <w:rPr>
          <w:rFonts w:ascii="Calibri" w:hAnsi="Calibri" w:cs="Calibri"/>
          <w:sz w:val="22"/>
          <w:szCs w:val="22"/>
        </w:rPr>
        <w:t>C#, .NET Environment, .NET framework, OOP, GUI, Data-Driven App</w:t>
      </w:r>
      <w:r w:rsidR="00A7783F" w:rsidRPr="00481597">
        <w:rPr>
          <w:rFonts w:ascii="Calibri" w:hAnsi="Calibri" w:cs="Calibri"/>
          <w:sz w:val="22"/>
          <w:szCs w:val="22"/>
        </w:rPr>
        <w:t>)</w:t>
      </w:r>
    </w:p>
    <w:p w14:paraId="67D33C66" w14:textId="569B3E1C" w:rsidR="00A7783F" w:rsidRDefault="00C85F2D" w:rsidP="00851467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Software Development Project (Design, Implement, and Document an Application</w:t>
      </w:r>
      <w:r w:rsidR="00C14424">
        <w:rPr>
          <w:rFonts w:ascii="Calibri" w:hAnsi="Calibri" w:cs="Calibri"/>
          <w:sz w:val="22"/>
          <w:szCs w:val="22"/>
        </w:rPr>
        <w:t xml:space="preserve"> using Agile Methodology</w:t>
      </w:r>
      <w:r>
        <w:rPr>
          <w:rFonts w:ascii="Calibri" w:hAnsi="Calibri" w:cs="Calibri"/>
          <w:sz w:val="22"/>
          <w:szCs w:val="22"/>
        </w:rPr>
        <w:t>)</w:t>
      </w:r>
    </w:p>
    <w:p w14:paraId="3419E3B7" w14:textId="693900D6" w:rsidR="002C1F39" w:rsidRDefault="00564E55" w:rsidP="00951480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407AEB">
        <w:rPr>
          <w:rFonts w:ascii="Calibri" w:hAnsi="Calibri" w:cs="Calibri"/>
          <w:sz w:val="22"/>
          <w:szCs w:val="22"/>
        </w:rPr>
        <w:t>Unix/Linux Operating Systems (File management, UNIX utilities, developing scripts)</w:t>
      </w:r>
    </w:p>
    <w:p w14:paraId="4AE20B33" w14:textId="05073A51" w:rsidR="00BE5108" w:rsidRDefault="00BE5108" w:rsidP="00951480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Java Programming (Component-based Application Development, GUI, JBDC, Java collections framework</w:t>
      </w:r>
      <w:bookmarkStart w:id="0" w:name="_GoBack"/>
      <w:bookmarkEnd w:id="0"/>
      <w:r>
        <w:rPr>
          <w:rFonts w:ascii="Calibri" w:hAnsi="Calibri" w:cs="Calibri"/>
          <w:sz w:val="22"/>
          <w:szCs w:val="22"/>
        </w:rPr>
        <w:t>)</w:t>
      </w:r>
    </w:p>
    <w:p w14:paraId="643FDBAD" w14:textId="77777777" w:rsidR="00407AEB" w:rsidRPr="00407AEB" w:rsidRDefault="00407AEB" w:rsidP="00407AEB">
      <w:pPr>
        <w:rPr>
          <w:rFonts w:ascii="Calibri" w:hAnsi="Calibri" w:cs="Calibri"/>
          <w:sz w:val="22"/>
          <w:szCs w:val="22"/>
        </w:rPr>
      </w:pPr>
    </w:p>
    <w:sectPr w:rsidR="00407AEB" w:rsidRPr="00407AEB" w:rsidSect="00A707D4">
      <w:headerReference w:type="default" r:id="rId9"/>
      <w:footerReference w:type="even" r:id="rId10"/>
      <w:pgSz w:w="12240" w:h="15840"/>
      <w:pgMar w:top="284" w:right="1418" w:bottom="709" w:left="1350" w:header="282" w:footer="709" w:gutter="0"/>
      <w:pgBorders w:offsetFrom="page">
        <w:top w:val="single" w:sz="12" w:space="24" w:color="1F497D"/>
        <w:left w:val="single" w:sz="12" w:space="24" w:color="1F497D"/>
        <w:bottom w:val="single" w:sz="12" w:space="24" w:color="1F497D"/>
        <w:right w:val="single" w:sz="12" w:space="24" w:color="1F497D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96A597" w14:textId="77777777" w:rsidR="007302EF" w:rsidRDefault="007302EF">
      <w:r>
        <w:separator/>
      </w:r>
    </w:p>
  </w:endnote>
  <w:endnote w:type="continuationSeparator" w:id="0">
    <w:p w14:paraId="67A013F4" w14:textId="77777777" w:rsidR="007302EF" w:rsidRDefault="00730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14402" w14:textId="77777777" w:rsidR="0077351B" w:rsidRDefault="0077351B" w:rsidP="00947CE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5AD7B8" w14:textId="77777777" w:rsidR="0077351B" w:rsidRDefault="007735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3306D" w14:textId="77777777" w:rsidR="007302EF" w:rsidRDefault="007302EF">
      <w:r>
        <w:separator/>
      </w:r>
    </w:p>
  </w:footnote>
  <w:footnote w:type="continuationSeparator" w:id="0">
    <w:p w14:paraId="1644E76C" w14:textId="77777777" w:rsidR="007302EF" w:rsidRDefault="007302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98E1C" w14:textId="77777777" w:rsidR="0077351B" w:rsidRPr="009A39AA" w:rsidRDefault="0077351B" w:rsidP="009A39AA">
    <w:pPr>
      <w:pStyle w:val="Header"/>
      <w:tabs>
        <w:tab w:val="clear" w:pos="8640"/>
        <w:tab w:val="right" w:pos="9360"/>
      </w:tabs>
      <w:rPr>
        <w:rFonts w:ascii="Calibri" w:hAnsi="Calibri" w:cs="Calibr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A2AA3"/>
    <w:multiLevelType w:val="hybridMultilevel"/>
    <w:tmpl w:val="F64455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175DB"/>
    <w:multiLevelType w:val="hybridMultilevel"/>
    <w:tmpl w:val="4E380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E7165"/>
    <w:multiLevelType w:val="hybridMultilevel"/>
    <w:tmpl w:val="88FEE8EE"/>
    <w:lvl w:ilvl="0" w:tplc="87762A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C493C"/>
    <w:multiLevelType w:val="hybridMultilevel"/>
    <w:tmpl w:val="6FCE90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951A2"/>
    <w:multiLevelType w:val="hybridMultilevel"/>
    <w:tmpl w:val="08CE1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924E8"/>
    <w:multiLevelType w:val="hybridMultilevel"/>
    <w:tmpl w:val="400808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CD0897"/>
    <w:multiLevelType w:val="multilevel"/>
    <w:tmpl w:val="7DACCCB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CCB1C0B"/>
    <w:multiLevelType w:val="hybridMultilevel"/>
    <w:tmpl w:val="04E07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50B4E"/>
    <w:multiLevelType w:val="hybridMultilevel"/>
    <w:tmpl w:val="BC7C86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72367D"/>
    <w:multiLevelType w:val="hybridMultilevel"/>
    <w:tmpl w:val="2CAE81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8"/>
  </w:num>
  <w:num w:numId="8">
    <w:abstractNumId w:val="0"/>
  </w:num>
  <w:num w:numId="9">
    <w:abstractNumId w:val="1"/>
  </w:num>
  <w:num w:numId="10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 strokecolor="#969696">
      <v:stroke color="#969696" weight=".2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E4"/>
    <w:rsid w:val="00015A3E"/>
    <w:rsid w:val="00016C32"/>
    <w:rsid w:val="00021B61"/>
    <w:rsid w:val="00024B90"/>
    <w:rsid w:val="0006024D"/>
    <w:rsid w:val="000725F5"/>
    <w:rsid w:val="00073B9D"/>
    <w:rsid w:val="000832A6"/>
    <w:rsid w:val="00085888"/>
    <w:rsid w:val="000936CB"/>
    <w:rsid w:val="000A4B16"/>
    <w:rsid w:val="000B1CA3"/>
    <w:rsid w:val="000B41BC"/>
    <w:rsid w:val="000D74A3"/>
    <w:rsid w:val="000E2B66"/>
    <w:rsid w:val="000E6A08"/>
    <w:rsid w:val="00104493"/>
    <w:rsid w:val="0011052D"/>
    <w:rsid w:val="00111E24"/>
    <w:rsid w:val="001202A7"/>
    <w:rsid w:val="0012095E"/>
    <w:rsid w:val="0012274F"/>
    <w:rsid w:val="001304B0"/>
    <w:rsid w:val="00131AD5"/>
    <w:rsid w:val="00141326"/>
    <w:rsid w:val="00142E7B"/>
    <w:rsid w:val="00143F09"/>
    <w:rsid w:val="0015266F"/>
    <w:rsid w:val="00156880"/>
    <w:rsid w:val="001670AC"/>
    <w:rsid w:val="00167E18"/>
    <w:rsid w:val="00171215"/>
    <w:rsid w:val="00174E45"/>
    <w:rsid w:val="00174F46"/>
    <w:rsid w:val="001775A7"/>
    <w:rsid w:val="00180B78"/>
    <w:rsid w:val="00186E72"/>
    <w:rsid w:val="00193BBF"/>
    <w:rsid w:val="00193D43"/>
    <w:rsid w:val="001940AE"/>
    <w:rsid w:val="00196D51"/>
    <w:rsid w:val="001A7B17"/>
    <w:rsid w:val="001B155D"/>
    <w:rsid w:val="001B297B"/>
    <w:rsid w:val="001B5FF9"/>
    <w:rsid w:val="001D16CA"/>
    <w:rsid w:val="001D1D7C"/>
    <w:rsid w:val="001D21C6"/>
    <w:rsid w:val="001D3F51"/>
    <w:rsid w:val="001D4D1B"/>
    <w:rsid w:val="001E1EE1"/>
    <w:rsid w:val="002038C7"/>
    <w:rsid w:val="00205217"/>
    <w:rsid w:val="00223ED3"/>
    <w:rsid w:val="00225E5C"/>
    <w:rsid w:val="0023020B"/>
    <w:rsid w:val="00230319"/>
    <w:rsid w:val="0026613E"/>
    <w:rsid w:val="00273BF7"/>
    <w:rsid w:val="00283E90"/>
    <w:rsid w:val="0028619B"/>
    <w:rsid w:val="00287CE6"/>
    <w:rsid w:val="00297E37"/>
    <w:rsid w:val="002A6DDA"/>
    <w:rsid w:val="002B1551"/>
    <w:rsid w:val="002B1D0C"/>
    <w:rsid w:val="002B245C"/>
    <w:rsid w:val="002C1F39"/>
    <w:rsid w:val="002C2112"/>
    <w:rsid w:val="002C3ACE"/>
    <w:rsid w:val="002C6ABE"/>
    <w:rsid w:val="002D0D48"/>
    <w:rsid w:val="002D1FE6"/>
    <w:rsid w:val="002D218B"/>
    <w:rsid w:val="002E272E"/>
    <w:rsid w:val="00306761"/>
    <w:rsid w:val="00307539"/>
    <w:rsid w:val="00316DA7"/>
    <w:rsid w:val="00333D3A"/>
    <w:rsid w:val="0035279C"/>
    <w:rsid w:val="0035313B"/>
    <w:rsid w:val="00356B20"/>
    <w:rsid w:val="003773FB"/>
    <w:rsid w:val="00382FF5"/>
    <w:rsid w:val="00386E1F"/>
    <w:rsid w:val="00394710"/>
    <w:rsid w:val="003A6CAA"/>
    <w:rsid w:val="003A754B"/>
    <w:rsid w:val="003B47C7"/>
    <w:rsid w:val="003B6750"/>
    <w:rsid w:val="003C0762"/>
    <w:rsid w:val="003C4240"/>
    <w:rsid w:val="003D5107"/>
    <w:rsid w:val="003D5FDD"/>
    <w:rsid w:val="003E22D9"/>
    <w:rsid w:val="003E2D7F"/>
    <w:rsid w:val="003E48F0"/>
    <w:rsid w:val="003E7A8C"/>
    <w:rsid w:val="003F04DE"/>
    <w:rsid w:val="00407AEB"/>
    <w:rsid w:val="00413FD3"/>
    <w:rsid w:val="0042796C"/>
    <w:rsid w:val="00437F98"/>
    <w:rsid w:val="004425B9"/>
    <w:rsid w:val="00444A55"/>
    <w:rsid w:val="004465DA"/>
    <w:rsid w:val="004562EA"/>
    <w:rsid w:val="00456CBF"/>
    <w:rsid w:val="00457C40"/>
    <w:rsid w:val="00462531"/>
    <w:rsid w:val="00464B68"/>
    <w:rsid w:val="00466CE4"/>
    <w:rsid w:val="00467139"/>
    <w:rsid w:val="00481597"/>
    <w:rsid w:val="00483D1F"/>
    <w:rsid w:val="004A31E8"/>
    <w:rsid w:val="004B1324"/>
    <w:rsid w:val="004C3FFB"/>
    <w:rsid w:val="004C53AF"/>
    <w:rsid w:val="004F0C0E"/>
    <w:rsid w:val="004F487C"/>
    <w:rsid w:val="00501F7D"/>
    <w:rsid w:val="005045CB"/>
    <w:rsid w:val="00505550"/>
    <w:rsid w:val="005060D7"/>
    <w:rsid w:val="00513000"/>
    <w:rsid w:val="005160BA"/>
    <w:rsid w:val="00520886"/>
    <w:rsid w:val="00523CA2"/>
    <w:rsid w:val="00524A45"/>
    <w:rsid w:val="0053157F"/>
    <w:rsid w:val="00540C7D"/>
    <w:rsid w:val="0054243D"/>
    <w:rsid w:val="0054247F"/>
    <w:rsid w:val="00544CE4"/>
    <w:rsid w:val="00545B0B"/>
    <w:rsid w:val="005472E8"/>
    <w:rsid w:val="005559C3"/>
    <w:rsid w:val="00564E55"/>
    <w:rsid w:val="00570A78"/>
    <w:rsid w:val="005843C8"/>
    <w:rsid w:val="005916FB"/>
    <w:rsid w:val="00591875"/>
    <w:rsid w:val="00593225"/>
    <w:rsid w:val="005958FF"/>
    <w:rsid w:val="005A31AE"/>
    <w:rsid w:val="005B29DE"/>
    <w:rsid w:val="005B7901"/>
    <w:rsid w:val="005C6E0F"/>
    <w:rsid w:val="005D2C6D"/>
    <w:rsid w:val="005D3BF3"/>
    <w:rsid w:val="005D490D"/>
    <w:rsid w:val="005E1D04"/>
    <w:rsid w:val="005E42A3"/>
    <w:rsid w:val="005E5EEC"/>
    <w:rsid w:val="005F57B3"/>
    <w:rsid w:val="00616C79"/>
    <w:rsid w:val="00622E51"/>
    <w:rsid w:val="006367F8"/>
    <w:rsid w:val="0064218F"/>
    <w:rsid w:val="006431C1"/>
    <w:rsid w:val="00647316"/>
    <w:rsid w:val="00650D74"/>
    <w:rsid w:val="006662C8"/>
    <w:rsid w:val="00673E52"/>
    <w:rsid w:val="0068317F"/>
    <w:rsid w:val="006858F2"/>
    <w:rsid w:val="0068624A"/>
    <w:rsid w:val="0068628A"/>
    <w:rsid w:val="00686D61"/>
    <w:rsid w:val="006876F2"/>
    <w:rsid w:val="006877DA"/>
    <w:rsid w:val="0069210E"/>
    <w:rsid w:val="006A2E3C"/>
    <w:rsid w:val="006A3ACB"/>
    <w:rsid w:val="006A3F09"/>
    <w:rsid w:val="006A7A3E"/>
    <w:rsid w:val="006B085B"/>
    <w:rsid w:val="006C208F"/>
    <w:rsid w:val="006C21DF"/>
    <w:rsid w:val="006C556D"/>
    <w:rsid w:val="006D48F8"/>
    <w:rsid w:val="006E26AD"/>
    <w:rsid w:val="006E49B8"/>
    <w:rsid w:val="006F774C"/>
    <w:rsid w:val="00700797"/>
    <w:rsid w:val="00700910"/>
    <w:rsid w:val="007027BF"/>
    <w:rsid w:val="00705DF4"/>
    <w:rsid w:val="007065B7"/>
    <w:rsid w:val="007118C7"/>
    <w:rsid w:val="00715A71"/>
    <w:rsid w:val="00727FDD"/>
    <w:rsid w:val="007302EF"/>
    <w:rsid w:val="00745FCB"/>
    <w:rsid w:val="00746007"/>
    <w:rsid w:val="00750E58"/>
    <w:rsid w:val="0076151D"/>
    <w:rsid w:val="00766CF9"/>
    <w:rsid w:val="007673B9"/>
    <w:rsid w:val="007716B3"/>
    <w:rsid w:val="0077351B"/>
    <w:rsid w:val="00775536"/>
    <w:rsid w:val="0078184B"/>
    <w:rsid w:val="00783993"/>
    <w:rsid w:val="00785A9F"/>
    <w:rsid w:val="0079027C"/>
    <w:rsid w:val="007917DD"/>
    <w:rsid w:val="007929DB"/>
    <w:rsid w:val="00793F69"/>
    <w:rsid w:val="00796B1A"/>
    <w:rsid w:val="007A24D4"/>
    <w:rsid w:val="007A29F8"/>
    <w:rsid w:val="007B3D26"/>
    <w:rsid w:val="007B583D"/>
    <w:rsid w:val="007B5AAE"/>
    <w:rsid w:val="007B6670"/>
    <w:rsid w:val="007C45C7"/>
    <w:rsid w:val="007D3864"/>
    <w:rsid w:val="007D5C15"/>
    <w:rsid w:val="007E0449"/>
    <w:rsid w:val="007E4F12"/>
    <w:rsid w:val="007E6479"/>
    <w:rsid w:val="008012AB"/>
    <w:rsid w:val="00801FB8"/>
    <w:rsid w:val="00811882"/>
    <w:rsid w:val="008170CB"/>
    <w:rsid w:val="008223E7"/>
    <w:rsid w:val="0082343A"/>
    <w:rsid w:val="008239C1"/>
    <w:rsid w:val="00824D9D"/>
    <w:rsid w:val="00842F3C"/>
    <w:rsid w:val="00844448"/>
    <w:rsid w:val="00851467"/>
    <w:rsid w:val="008708E1"/>
    <w:rsid w:val="00884F23"/>
    <w:rsid w:val="00886569"/>
    <w:rsid w:val="00891453"/>
    <w:rsid w:val="008A2128"/>
    <w:rsid w:val="008A2A4A"/>
    <w:rsid w:val="008B5994"/>
    <w:rsid w:val="008D32DC"/>
    <w:rsid w:val="008D4485"/>
    <w:rsid w:val="008D474D"/>
    <w:rsid w:val="00901042"/>
    <w:rsid w:val="00904356"/>
    <w:rsid w:val="009238F9"/>
    <w:rsid w:val="0092576D"/>
    <w:rsid w:val="00932796"/>
    <w:rsid w:val="009353C1"/>
    <w:rsid w:val="009437D1"/>
    <w:rsid w:val="00947BEA"/>
    <w:rsid w:val="00947CE3"/>
    <w:rsid w:val="009510E2"/>
    <w:rsid w:val="00951939"/>
    <w:rsid w:val="00957FC7"/>
    <w:rsid w:val="00964584"/>
    <w:rsid w:val="00964A3B"/>
    <w:rsid w:val="009676C8"/>
    <w:rsid w:val="00972668"/>
    <w:rsid w:val="009825C3"/>
    <w:rsid w:val="00985BB3"/>
    <w:rsid w:val="0099719D"/>
    <w:rsid w:val="00997A0F"/>
    <w:rsid w:val="009A0505"/>
    <w:rsid w:val="009A2274"/>
    <w:rsid w:val="009A39AA"/>
    <w:rsid w:val="009B15C6"/>
    <w:rsid w:val="009D1D24"/>
    <w:rsid w:val="009E35FD"/>
    <w:rsid w:val="009F428E"/>
    <w:rsid w:val="009F7176"/>
    <w:rsid w:val="00A05EE6"/>
    <w:rsid w:val="00A12DF8"/>
    <w:rsid w:val="00A30736"/>
    <w:rsid w:val="00A4371E"/>
    <w:rsid w:val="00A5209A"/>
    <w:rsid w:val="00A545CF"/>
    <w:rsid w:val="00A65BBA"/>
    <w:rsid w:val="00A6710A"/>
    <w:rsid w:val="00A67580"/>
    <w:rsid w:val="00A67A03"/>
    <w:rsid w:val="00A67A23"/>
    <w:rsid w:val="00A707D4"/>
    <w:rsid w:val="00A7783F"/>
    <w:rsid w:val="00A870BC"/>
    <w:rsid w:val="00A90702"/>
    <w:rsid w:val="00AA2C31"/>
    <w:rsid w:val="00AB374E"/>
    <w:rsid w:val="00AB56B4"/>
    <w:rsid w:val="00AB5892"/>
    <w:rsid w:val="00AC014C"/>
    <w:rsid w:val="00AC7F11"/>
    <w:rsid w:val="00AD2656"/>
    <w:rsid w:val="00AD688E"/>
    <w:rsid w:val="00AE07B0"/>
    <w:rsid w:val="00AE7900"/>
    <w:rsid w:val="00AF2A0C"/>
    <w:rsid w:val="00AF6A87"/>
    <w:rsid w:val="00B022D9"/>
    <w:rsid w:val="00B03AD2"/>
    <w:rsid w:val="00B11288"/>
    <w:rsid w:val="00B2286B"/>
    <w:rsid w:val="00B35841"/>
    <w:rsid w:val="00B57A5C"/>
    <w:rsid w:val="00B60CA6"/>
    <w:rsid w:val="00B65AE8"/>
    <w:rsid w:val="00B70C7F"/>
    <w:rsid w:val="00B739D6"/>
    <w:rsid w:val="00B806BC"/>
    <w:rsid w:val="00B8302B"/>
    <w:rsid w:val="00B92884"/>
    <w:rsid w:val="00B947C6"/>
    <w:rsid w:val="00B94957"/>
    <w:rsid w:val="00B950C6"/>
    <w:rsid w:val="00B9691B"/>
    <w:rsid w:val="00B97BD1"/>
    <w:rsid w:val="00BA0811"/>
    <w:rsid w:val="00BA5C98"/>
    <w:rsid w:val="00BA66C6"/>
    <w:rsid w:val="00BB48A4"/>
    <w:rsid w:val="00BD4BC3"/>
    <w:rsid w:val="00BD5ED5"/>
    <w:rsid w:val="00BE5108"/>
    <w:rsid w:val="00BE5AF4"/>
    <w:rsid w:val="00BE6D58"/>
    <w:rsid w:val="00C06CD4"/>
    <w:rsid w:val="00C14424"/>
    <w:rsid w:val="00C20769"/>
    <w:rsid w:val="00C23887"/>
    <w:rsid w:val="00C346E3"/>
    <w:rsid w:val="00C47964"/>
    <w:rsid w:val="00C561C6"/>
    <w:rsid w:val="00C6125F"/>
    <w:rsid w:val="00C62ACE"/>
    <w:rsid w:val="00C757B1"/>
    <w:rsid w:val="00C76C47"/>
    <w:rsid w:val="00C82997"/>
    <w:rsid w:val="00C83B21"/>
    <w:rsid w:val="00C83EA4"/>
    <w:rsid w:val="00C851FC"/>
    <w:rsid w:val="00C85F2D"/>
    <w:rsid w:val="00C87A29"/>
    <w:rsid w:val="00C9264D"/>
    <w:rsid w:val="00C942A4"/>
    <w:rsid w:val="00CB34A3"/>
    <w:rsid w:val="00CB6378"/>
    <w:rsid w:val="00CC1DF1"/>
    <w:rsid w:val="00CC3B1B"/>
    <w:rsid w:val="00CC54F9"/>
    <w:rsid w:val="00CD2CAC"/>
    <w:rsid w:val="00CE01E1"/>
    <w:rsid w:val="00CF151B"/>
    <w:rsid w:val="00D54292"/>
    <w:rsid w:val="00D55087"/>
    <w:rsid w:val="00D60F34"/>
    <w:rsid w:val="00D6645B"/>
    <w:rsid w:val="00D74070"/>
    <w:rsid w:val="00D7448E"/>
    <w:rsid w:val="00D865D6"/>
    <w:rsid w:val="00D970DB"/>
    <w:rsid w:val="00D97D5A"/>
    <w:rsid w:val="00DA211E"/>
    <w:rsid w:val="00DA33BA"/>
    <w:rsid w:val="00DA48E9"/>
    <w:rsid w:val="00DC2D0F"/>
    <w:rsid w:val="00DD14E4"/>
    <w:rsid w:val="00DD2EBF"/>
    <w:rsid w:val="00DE591C"/>
    <w:rsid w:val="00DF73F8"/>
    <w:rsid w:val="00E00251"/>
    <w:rsid w:val="00E0324E"/>
    <w:rsid w:val="00E247CA"/>
    <w:rsid w:val="00E26306"/>
    <w:rsid w:val="00E331F6"/>
    <w:rsid w:val="00E3647E"/>
    <w:rsid w:val="00E36CCD"/>
    <w:rsid w:val="00E402BF"/>
    <w:rsid w:val="00E42AFA"/>
    <w:rsid w:val="00E5454E"/>
    <w:rsid w:val="00E80C5D"/>
    <w:rsid w:val="00EA4089"/>
    <w:rsid w:val="00EA4374"/>
    <w:rsid w:val="00EA45D0"/>
    <w:rsid w:val="00EB228F"/>
    <w:rsid w:val="00EC67F6"/>
    <w:rsid w:val="00ED5A4B"/>
    <w:rsid w:val="00ED7EAE"/>
    <w:rsid w:val="00F039FC"/>
    <w:rsid w:val="00F042F7"/>
    <w:rsid w:val="00F074A3"/>
    <w:rsid w:val="00F24473"/>
    <w:rsid w:val="00F2592A"/>
    <w:rsid w:val="00F27C17"/>
    <w:rsid w:val="00F53FC9"/>
    <w:rsid w:val="00F713B9"/>
    <w:rsid w:val="00F856B8"/>
    <w:rsid w:val="00F902D5"/>
    <w:rsid w:val="00F9420D"/>
    <w:rsid w:val="00F9687D"/>
    <w:rsid w:val="00FA4278"/>
    <w:rsid w:val="00FA6369"/>
    <w:rsid w:val="00FB1D45"/>
    <w:rsid w:val="00FB4665"/>
    <w:rsid w:val="00FC638B"/>
    <w:rsid w:val="00FD00E0"/>
    <w:rsid w:val="00FD42C3"/>
    <w:rsid w:val="00FF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969696">
      <v:stroke color="#969696" weight=".25pt"/>
    </o:shapedefaults>
    <o:shapelayout v:ext="edit">
      <o:idmap v:ext="edit" data="1"/>
    </o:shapelayout>
  </w:shapeDefaults>
  <w:decimalSymbol w:val="."/>
  <w:listSeparator w:val=","/>
  <w14:docId w14:val="2B311E0E"/>
  <w15:chartTrackingRefBased/>
  <w15:docId w15:val="{E5362CD9-E572-47F7-A437-75BC8AE87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317F"/>
    <w:rPr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712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71215"/>
  </w:style>
  <w:style w:type="paragraph" w:styleId="Header">
    <w:name w:val="header"/>
    <w:basedOn w:val="Normal"/>
    <w:link w:val="HeaderChar"/>
    <w:uiPriority w:val="99"/>
    <w:rsid w:val="006E26AD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rsid w:val="00785A9F"/>
    <w:pPr>
      <w:ind w:left="720"/>
      <w:contextualSpacing/>
    </w:pPr>
    <w:rPr>
      <w:rFonts w:ascii="Verdana" w:hAnsi="Verdana"/>
      <w:szCs w:val="20"/>
      <w:lang w:val="en-US"/>
    </w:rPr>
  </w:style>
  <w:style w:type="paragraph" w:styleId="BalloonText">
    <w:name w:val="Balloon Text"/>
    <w:basedOn w:val="Normal"/>
    <w:link w:val="BalloonTextChar"/>
    <w:rsid w:val="009A39A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9A39AA"/>
    <w:rPr>
      <w:rFonts w:ascii="Tahoma" w:hAnsi="Tahoma" w:cs="Tahoma"/>
      <w:sz w:val="16"/>
      <w:szCs w:val="16"/>
      <w:lang w:val="en-CA" w:eastAsia="en-CA"/>
    </w:rPr>
  </w:style>
  <w:style w:type="character" w:customStyle="1" w:styleId="HeaderChar">
    <w:name w:val="Header Char"/>
    <w:link w:val="Header"/>
    <w:uiPriority w:val="99"/>
    <w:rsid w:val="009A39AA"/>
    <w:rPr>
      <w:sz w:val="24"/>
      <w:szCs w:val="24"/>
      <w:lang w:val="en-CA" w:eastAsia="en-CA"/>
    </w:rPr>
  </w:style>
  <w:style w:type="character" w:styleId="Hyperlink">
    <w:name w:val="Hyperlink"/>
    <w:rsid w:val="009A39AA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AC01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EA45D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A29F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ussius.github.io/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ussius@yaho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13508</TotalTime>
  <Pages>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Thomas H</vt:lpstr>
    </vt:vector>
  </TitlesOfParts>
  <Company>TOSHIBA</Company>
  <LinksUpToDate>false</LinksUpToDate>
  <CharactersWithSpaces>2987</CharactersWithSpaces>
  <SharedDoc>false</SharedDoc>
  <HLinks>
    <vt:vector size="12" baseType="variant">
      <vt:variant>
        <vt:i4>8323154</vt:i4>
      </vt:variant>
      <vt:variant>
        <vt:i4>3</vt:i4>
      </vt:variant>
      <vt:variant>
        <vt:i4>0</vt:i4>
      </vt:variant>
      <vt:variant>
        <vt:i4>5</vt:i4>
      </vt:variant>
      <vt:variant>
        <vt:lpwstr>mailto:alussius@yahoo.com</vt:lpwstr>
      </vt:variant>
      <vt:variant>
        <vt:lpwstr/>
      </vt:variant>
      <vt:variant>
        <vt:i4>8323154</vt:i4>
      </vt:variant>
      <vt:variant>
        <vt:i4>0</vt:i4>
      </vt:variant>
      <vt:variant>
        <vt:i4>0</vt:i4>
      </vt:variant>
      <vt:variant>
        <vt:i4>5</vt:i4>
      </vt:variant>
      <vt:variant>
        <vt:lpwstr>mailto:alussius@yahoo.com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Thomas H</dc:title>
  <dc:subject/>
  <dc:creator>Information Technology Services</dc:creator>
  <cp:keywords/>
  <cp:lastModifiedBy>Alussius Aloy</cp:lastModifiedBy>
  <cp:revision>24</cp:revision>
  <cp:lastPrinted>2020-04-04T19:43:00Z</cp:lastPrinted>
  <dcterms:created xsi:type="dcterms:W3CDTF">2020-02-08T08:28:00Z</dcterms:created>
  <dcterms:modified xsi:type="dcterms:W3CDTF">2020-04-04T19:45:00Z</dcterms:modified>
</cp:coreProperties>
</file>